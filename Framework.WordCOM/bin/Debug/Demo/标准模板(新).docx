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272FAE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 w:rsidTr="001235B4">
        <w:trPr>
          <w:cantSplit/>
          <w:trHeight w:val="352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54BF6163" w:rsidR="00440BE7" w:rsidRPr="00FB47A7" w:rsidRDefault="00FB47A7" w:rsidP="007826A2">
            <w:pPr>
              <w:ind w:firstLine="108"/>
              <w:rPr>
                <w:rFonts w:asciiTheme="minorHAnsi" w:eastAsia="仿宋_GB2312" w:hAnsiTheme="minorHAnsi" w:cs="仿宋_GB2312"/>
              </w:rPr>
            </w:pPr>
            <w:bookmarkStart w:id="9" w:name="cyxz"/>
            <w:bookmarkEnd w:id="9"/>
            <w:r>
              <w:rPr>
                <w:rFonts w:asciiTheme="minorHAnsi" w:eastAsia="仿宋_GB2312" w:hAnsiTheme="minorHAnsi" w:cs="仿宋_GB2312"/>
              </w:rPr>
              <w:t>myTest11</w:t>
            </w:r>
            <w:bookmarkStart w:id="10" w:name="_GoBack"/>
            <w:bookmarkEnd w:id="10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shry"/>
      <w:bookmarkEnd w:id="32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3" w:name="zjgcs"/>
      <w:bookmarkEnd w:id="33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04F543F1" w:rsidR="00AD6D75" w:rsidRPr="00B86726" w:rsidRDefault="005558E1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y</w:t>
            </w:r>
            <w:r>
              <w:rPr>
                <w:rFonts w:ascii="宋体" w:hAnsi="宋体"/>
              </w:rPr>
              <w:t>Demo</w:t>
            </w:r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FBBE" w14:textId="77777777" w:rsidR="00272FAE" w:rsidRDefault="00272FAE">
      <w:r>
        <w:separator/>
      </w:r>
    </w:p>
  </w:endnote>
  <w:endnote w:type="continuationSeparator" w:id="0">
    <w:p w14:paraId="27949C55" w14:textId="77777777" w:rsidR="00272FAE" w:rsidRDefault="0027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6B31" w14:textId="77777777" w:rsidR="00272FAE" w:rsidRDefault="00272FAE">
      <w:r>
        <w:separator/>
      </w:r>
    </w:p>
  </w:footnote>
  <w:footnote w:type="continuationSeparator" w:id="0">
    <w:p w14:paraId="34EE8C97" w14:textId="77777777" w:rsidR="00272FAE" w:rsidRDefault="0027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7F3EEF3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1235B4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1235B4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E608C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35B4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2FAE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558E1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6A85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1FA9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75B88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47A7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AACF55-649F-40C0-8489-4C7A7C06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128</Words>
  <Characters>732</Characters>
  <Application>Microsoft Office Word</Application>
  <DocSecurity>0</DocSecurity>
  <Lines>6</Lines>
  <Paragraphs>1</Paragraphs>
  <ScaleCrop>false</ScaleCrop>
  <Company>Xtzj.Com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38</cp:revision>
  <cp:lastPrinted>2019-09-09T07:10:00Z</cp:lastPrinted>
  <dcterms:created xsi:type="dcterms:W3CDTF">2020-05-27T09:22:00Z</dcterms:created>
  <dcterms:modified xsi:type="dcterms:W3CDTF">2020-05-29T08:01:00Z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